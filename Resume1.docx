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595" cy="1761490"/>
                      <wp:effectExtent l="0" t="0" r="0" b="381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1490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34D1AD" id="Group 1" o:spid="_x0000_s1026" alt="Header graphics" style="position:absolute;margin-left:0;margin-top:-38.15pt;width:524.85pt;height:138.7pt;z-index:-251657216;mso-width-percent:858;mso-position-horizontal:left;mso-position-vertical-relative:page;mso-width-percent:858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F06E8F6FD26C1E4387A27853602FFEF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8D1747">
                  <w:t>AY</w:t>
                </w:r>
              </w:sdtContent>
            </w:sdt>
          </w:p>
          <w:p w:rsidR="00A50939" w:rsidRPr="00333CD3" w:rsidRDefault="00014963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80BC78B8036E04586337FE86FA4C50D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5B1EDC" w:rsidP="007569C1">
            <w:r>
              <w:t xml:space="preserve">I aim to learn more computer science and gain experience in the healthcare field.  </w:t>
            </w:r>
          </w:p>
          <w:p w:rsidR="002C2CDD" w:rsidRPr="00333CD3" w:rsidRDefault="00014963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8B64D1D69EE0784F9F4768577C448E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:rsidR="00741125" w:rsidRPr="00333CD3" w:rsidRDefault="005B1EDC" w:rsidP="00741125">
            <w:r>
              <w:t>Programming Languages: Python and Java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014963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677A2525080DCE45B75CE37A4F5EF64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D1747">
                        <w:t>Alana Yee</w:t>
                      </w:r>
                    </w:sdtContent>
                  </w:sdt>
                </w:p>
                <w:p w:rsidR="00C612DA" w:rsidRPr="00333CD3" w:rsidRDefault="00014963" w:rsidP="00E02DCD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57AD04D726FA1642A8E23C619EC80FEB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134A1">
                        <w:t>alanayee15@gmail.com</w:t>
                      </w:r>
                      <w:r w:rsidR="00A374FD">
                        <w:br/>
                        <w:t>alanayee.github.io</w:t>
                      </w:r>
                    </w:sdtContent>
                  </w:sdt>
                </w:p>
              </w:tc>
            </w:tr>
          </w:tbl>
          <w:p w:rsidR="002C2CDD" w:rsidRPr="00333CD3" w:rsidRDefault="008D1747" w:rsidP="007569C1">
            <w:pPr>
              <w:pStyle w:val="Heading3"/>
            </w:pPr>
            <w:r>
              <w:t>Education</w:t>
            </w:r>
          </w:p>
          <w:p w:rsidR="002C2CDD" w:rsidRDefault="008D1747" w:rsidP="007569C1">
            <w:pPr>
              <w:pStyle w:val="Heading4"/>
            </w:pPr>
            <w:r>
              <w:t>Notre dame High school San Jose</w:t>
            </w:r>
            <w:r w:rsidR="002C2CDD" w:rsidRPr="00333CD3">
              <w:t xml:space="preserve"> </w:t>
            </w:r>
            <w:r w:rsidRPr="00333CD3">
              <w:t>•</w:t>
            </w:r>
            <w:r>
              <w:t xml:space="preserve"> 2018 – Present</w:t>
            </w:r>
          </w:p>
          <w:p w:rsidR="008D1747" w:rsidRDefault="008D1747" w:rsidP="008D1747">
            <w:pPr>
              <w:spacing w:line="240" w:lineRule="auto"/>
            </w:pPr>
            <w:r w:rsidRPr="008D1747">
              <w:t>Current Coursework includes: Chemistry Honors, Trig/Pre-Calculus Honors, English II Honors, Spanish II Honors, AP Computer Science Principles</w:t>
            </w:r>
          </w:p>
          <w:p w:rsidR="008D1747" w:rsidRDefault="008D1747" w:rsidP="005B1ED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10</w:t>
            </w:r>
            <w:r w:rsidRPr="008D1747">
              <w:rPr>
                <w:vertAlign w:val="superscript"/>
              </w:rPr>
              <w:t>th</w:t>
            </w:r>
            <w:r>
              <w:t xml:space="preserve"> Grade: 4.71 GPA (1</w:t>
            </w:r>
            <w:proofErr w:type="gramStart"/>
            <w:r w:rsidRPr="008D1747">
              <w:rPr>
                <w:vertAlign w:val="superscript"/>
              </w:rPr>
              <w:t>st</w:t>
            </w:r>
            <w:r>
              <w:t xml:space="preserve">  semester</w:t>
            </w:r>
            <w:proofErr w:type="gramEnd"/>
            <w:r>
              <w:t>) Weighted (4.0 UW)</w:t>
            </w:r>
          </w:p>
          <w:p w:rsidR="008D1747" w:rsidRPr="008D1747" w:rsidRDefault="008D1747" w:rsidP="005B1EDC">
            <w:pPr>
              <w:pStyle w:val="ListParagraph"/>
              <w:numPr>
                <w:ilvl w:val="0"/>
                <w:numId w:val="5"/>
              </w:numPr>
              <w:spacing w:line="240" w:lineRule="auto"/>
            </w:pPr>
            <w:r>
              <w:t>9</w:t>
            </w:r>
            <w:r w:rsidRPr="008D1747">
              <w:rPr>
                <w:vertAlign w:val="superscript"/>
              </w:rPr>
              <w:t>th</w:t>
            </w:r>
            <w:r>
              <w:t xml:space="preserve"> Grade:  4.43 GPA Weighted (4.0 UW)</w:t>
            </w:r>
          </w:p>
          <w:p w:rsidR="002C2CDD" w:rsidRPr="00333CD3" w:rsidRDefault="008D1747" w:rsidP="007569C1">
            <w:pPr>
              <w:pStyle w:val="Heading4"/>
            </w:pPr>
            <w:r>
              <w:t>Merryhill middle school</w:t>
            </w:r>
            <w:r w:rsidR="002C2CDD" w:rsidRPr="00333CD3">
              <w:t xml:space="preserve"> • </w:t>
            </w:r>
            <w:r>
              <w:t>5-8 grade</w:t>
            </w:r>
            <w:r w:rsidR="002C2CDD" w:rsidRPr="00333CD3">
              <w:t xml:space="preserve"> • </w:t>
            </w:r>
            <w:r>
              <w:t>2014-2018</w:t>
            </w:r>
          </w:p>
          <w:p w:rsidR="002C2CDD" w:rsidRPr="00333CD3" w:rsidRDefault="00A134A1" w:rsidP="005B1EDC">
            <w:pPr>
              <w:pStyle w:val="ListParagraph"/>
              <w:numPr>
                <w:ilvl w:val="0"/>
                <w:numId w:val="5"/>
              </w:numPr>
            </w:pPr>
            <w:r>
              <w:t>3.96-4.0 GPA</w:t>
            </w:r>
          </w:p>
          <w:p w:rsidR="002C2CDD" w:rsidRPr="00333CD3" w:rsidRDefault="00A134A1" w:rsidP="007569C1">
            <w:pPr>
              <w:pStyle w:val="Heading3"/>
            </w:pPr>
            <w:r>
              <w:t>Acheivements</w:t>
            </w:r>
          </w:p>
          <w:p w:rsidR="002C2CDD" w:rsidRDefault="00A134A1" w:rsidP="007569C1">
            <w:pPr>
              <w:pStyle w:val="Heading4"/>
            </w:pPr>
            <w:r>
              <w:t>Taekwondo 3</w:t>
            </w:r>
            <w:r w:rsidRPr="00A134A1">
              <w:rPr>
                <w:vertAlign w:val="superscript"/>
              </w:rPr>
              <w:t>rd</w:t>
            </w:r>
            <w:r>
              <w:t xml:space="preserve"> Degree Black Belt</w:t>
            </w:r>
            <w:r w:rsidR="002C2CDD" w:rsidRPr="00333CD3">
              <w:t xml:space="preserve"> </w:t>
            </w:r>
          </w:p>
          <w:p w:rsidR="00A134A1" w:rsidRDefault="00A134A1" w:rsidP="007569C1">
            <w:pPr>
              <w:pStyle w:val="Heading4"/>
            </w:pPr>
            <w:r>
              <w:t>AAU Taekwondo National Championship (2019) Black Belt</w:t>
            </w:r>
          </w:p>
          <w:p w:rsidR="002C2CDD" w:rsidRDefault="00A134A1" w:rsidP="005B1EDC">
            <w:pPr>
              <w:pStyle w:val="ListParagraph"/>
              <w:numPr>
                <w:ilvl w:val="0"/>
                <w:numId w:val="5"/>
              </w:numPr>
            </w:pPr>
            <w:r>
              <w:t>Individual Freestyle: Gold</w:t>
            </w:r>
          </w:p>
          <w:p w:rsidR="00A134A1" w:rsidRDefault="00A134A1" w:rsidP="005B1EDC">
            <w:pPr>
              <w:pStyle w:val="ListParagraph"/>
              <w:numPr>
                <w:ilvl w:val="0"/>
                <w:numId w:val="5"/>
              </w:numPr>
            </w:pPr>
            <w:r>
              <w:t>Freestyle Pairs: Gold</w:t>
            </w:r>
          </w:p>
          <w:p w:rsidR="00A134A1" w:rsidRPr="00333CD3" w:rsidRDefault="00A134A1" w:rsidP="005B1EDC">
            <w:pPr>
              <w:pStyle w:val="ListParagraph"/>
              <w:numPr>
                <w:ilvl w:val="0"/>
                <w:numId w:val="5"/>
              </w:numPr>
            </w:pPr>
            <w:r>
              <w:t>2020 USA National AAU Taekwondo Team Member</w:t>
            </w:r>
          </w:p>
          <w:p w:rsidR="002C2CDD" w:rsidRPr="00333CD3" w:rsidRDefault="00A134A1" w:rsidP="007569C1">
            <w:pPr>
              <w:pStyle w:val="Heading4"/>
            </w:pPr>
            <w:r>
              <w:t>USA Taekwondo national championship (2019) black belt</w:t>
            </w:r>
            <w:r w:rsidR="002C2CDD" w:rsidRPr="00333CD3">
              <w:t xml:space="preserve"> </w:t>
            </w:r>
          </w:p>
          <w:p w:rsidR="002C2CDD" w:rsidRDefault="00A134A1" w:rsidP="005B1EDC">
            <w:pPr>
              <w:pStyle w:val="ListParagraph"/>
              <w:numPr>
                <w:ilvl w:val="0"/>
                <w:numId w:val="5"/>
              </w:numPr>
            </w:pPr>
            <w:r>
              <w:t xml:space="preserve">Rank 11 out of 100 in Individual Recognized </w:t>
            </w:r>
            <w:proofErr w:type="spellStart"/>
            <w:r>
              <w:t>Poomsae</w:t>
            </w:r>
            <w:proofErr w:type="spellEnd"/>
          </w:p>
          <w:p w:rsidR="00A134A1" w:rsidRDefault="00A134A1" w:rsidP="00A134A1">
            <w:pPr>
              <w:rPr>
                <w:rFonts w:asciiTheme="majorHAnsi" w:hAnsiTheme="majorHAnsi"/>
              </w:rPr>
            </w:pPr>
            <w:r w:rsidRPr="00A134A1">
              <w:rPr>
                <w:rFonts w:asciiTheme="majorHAnsi" w:hAnsiTheme="majorHAnsi"/>
              </w:rPr>
              <w:t xml:space="preserve">USA </w:t>
            </w:r>
            <w:r w:rsidRPr="00A134A1">
              <w:rPr>
                <w:rFonts w:asciiTheme="majorHAnsi" w:hAnsiTheme="majorHAnsi"/>
              </w:rPr>
              <w:t>TAEKWONDO</w:t>
            </w:r>
            <w:r w:rsidRPr="00A134A1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NATIONAL CHAMPIONSHIP (2019) BLACK BELT</w:t>
            </w:r>
          </w:p>
          <w:p w:rsidR="00A134A1" w:rsidRPr="005B1EDC" w:rsidRDefault="00683E6F" w:rsidP="005B1EDC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</w:rPr>
            </w:pPr>
            <w:r>
              <w:t xml:space="preserve">Finalist, ranked 7 out of 120 in Individual Recognized </w:t>
            </w:r>
            <w:proofErr w:type="spellStart"/>
            <w:r>
              <w:t>Poomsae</w:t>
            </w:r>
            <w:proofErr w:type="spellEnd"/>
          </w:p>
          <w:p w:rsidR="005B1EDC" w:rsidRDefault="005B1EDC" w:rsidP="005B1EDC">
            <w:pPr>
              <w:spacing w:line="240" w:lineRule="auto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COMMEDNTATION</w:t>
            </w:r>
            <w:r w:rsidRPr="005B1EDC">
              <w:rPr>
                <w:rFonts w:asciiTheme="majorHAnsi" w:hAnsiTheme="majorHAnsi"/>
                <w:sz w:val="22"/>
              </w:rPr>
              <w:t xml:space="preserve"> </w:t>
            </w:r>
            <w:r>
              <w:rPr>
                <w:rFonts w:asciiTheme="majorHAnsi" w:hAnsiTheme="majorHAnsi"/>
                <w:sz w:val="22"/>
              </w:rPr>
              <w:t>BY SAN JOSE MAYOR SAM LICARDO</w:t>
            </w:r>
            <w:r w:rsidRPr="005B1EDC">
              <w:rPr>
                <w:rFonts w:asciiTheme="majorHAnsi" w:hAnsiTheme="majorHAnsi"/>
                <w:sz w:val="22"/>
              </w:rPr>
              <w:t xml:space="preserve"> </w:t>
            </w:r>
          </w:p>
          <w:p w:rsidR="005B1EDC" w:rsidRPr="005B1EDC" w:rsidRDefault="005B1EDC" w:rsidP="005B1EDC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Theme="majorHAnsi" w:hAnsiTheme="majorHAnsi"/>
                <w:sz w:val="22"/>
              </w:rPr>
            </w:pPr>
            <w:r>
              <w:rPr>
                <w:sz w:val="22"/>
              </w:rPr>
              <w:t>Achievement received for commitment to studies in school and contribution to community</w:t>
            </w:r>
          </w:p>
          <w:p w:rsidR="005B1EDC" w:rsidRPr="00CE0560" w:rsidRDefault="005B1EDC" w:rsidP="005B1EDC">
            <w:pPr>
              <w:spacing w:line="240" w:lineRule="auto"/>
              <w:rPr>
                <w:b/>
                <w:sz w:val="22"/>
              </w:rPr>
            </w:pPr>
          </w:p>
          <w:p w:rsidR="002C2CDD" w:rsidRPr="00333CD3" w:rsidRDefault="008D1747" w:rsidP="007569C1">
            <w:pPr>
              <w:pStyle w:val="Heading3"/>
            </w:pPr>
            <w:r>
              <w:t>Volunteer Experience</w:t>
            </w:r>
          </w:p>
          <w:p w:rsidR="00741125" w:rsidRDefault="008D1747" w:rsidP="00741125">
            <w:r>
              <w:t>Train self-defense to students at Blue Dragon Taekwondo Academy (2015-Present)</w:t>
            </w:r>
          </w:p>
          <w:p w:rsidR="008D1747" w:rsidRDefault="008D1747" w:rsidP="00741125">
            <w:r>
              <w:t xml:space="preserve">Distributed food at </w:t>
            </w:r>
            <w:proofErr w:type="spellStart"/>
            <w:r>
              <w:t>Rahima</w:t>
            </w:r>
            <w:proofErr w:type="spellEnd"/>
            <w:r>
              <w:t xml:space="preserve"> Foundation Food Bank (2019)</w:t>
            </w:r>
          </w:p>
          <w:p w:rsidR="008D1747" w:rsidRPr="00333CD3" w:rsidRDefault="008D1747" w:rsidP="00741125">
            <w:r>
              <w:t>Volunteered at Red Cross Health Fair (2020)</w:t>
            </w:r>
          </w:p>
        </w:tc>
      </w:tr>
    </w:tbl>
    <w:p w:rsidR="00EF7CC9" w:rsidRPr="00333CD3" w:rsidRDefault="00EF7CC9" w:rsidP="00A134A1">
      <w:pPr>
        <w:pStyle w:val="NoSpacing"/>
        <w:jc w:val="center"/>
      </w:pPr>
    </w:p>
    <w:sectPr w:rsidR="00EF7CC9" w:rsidRPr="00333CD3" w:rsidSect="005B1EDC">
      <w:headerReference w:type="default" r:id="rId7"/>
      <w:footerReference w:type="default" r:id="rId8"/>
      <w:pgSz w:w="12240" w:h="15840"/>
      <w:pgMar w:top="864" w:right="864" w:bottom="806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14963" w:rsidRDefault="00014963" w:rsidP="00713050">
      <w:pPr>
        <w:spacing w:line="240" w:lineRule="auto"/>
      </w:pPr>
      <w:r>
        <w:separator/>
      </w:r>
    </w:p>
  </w:endnote>
  <w:endnote w:type="continuationSeparator" w:id="0">
    <w:p w:rsidR="00014963" w:rsidRDefault="0001496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AD53DCC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9/OKcjQIAAAXOQAADgAAAAAAAAAAAAAAAAAuAgAA&#13;&#10;ZHJzL2Uyb0RvYy54bWxQSwECLQAUAAYACAAAACEA2yfDXNwAAAAIAQAADwAAAAAAAAAAAAAAAACO&#13;&#10;CgAAZHJzL2Rvd25yZXYueG1sUEsFBgAAAAAEAAQA8wAAAJcLAAAAAA==&#13;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&#13;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descr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7F15AB" id="Group 4" o:spid="_x0000_s1026" alt="Twitter icon" style="width:25.9pt;height:25.9pt;mso-position-horizontal-relative:char;mso-position-vertical-relative:line" coordsize="430,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&#13;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&#13;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&#13;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6DAA7AE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jTbLBEAALF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9A93559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BEweV1txEAAOZjAAAOAAAAAAAAAAAAAAAAAC4CAABkcnMvZTJvRG9jLnhtbFBL&#13;&#10;AQItABQABgAIAAAAIQDbJ8Nc3AAAAAgBAAAPAAAAAAAAAAAAAAAAABEUAABkcnMvZG93bnJldi54&#13;&#10;bWxQSwUGAAAAAAQABADzAAAAGhUAAAAA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F5A5772F9A0C5240938327F3E12308DD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09A7B0A0D0C3B54FA86EC9AD8628290C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58029FA6D0B54645B4316FBD0B72F6AE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434206EC7D81304290AD0487DBE0036B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14963" w:rsidRDefault="00014963" w:rsidP="00713050">
      <w:pPr>
        <w:spacing w:line="240" w:lineRule="auto"/>
      </w:pPr>
      <w:r>
        <w:separator/>
      </w:r>
    </w:p>
  </w:footnote>
  <w:footnote w:type="continuationSeparator" w:id="0">
    <w:p w:rsidR="00014963" w:rsidRDefault="0001496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1DD8DFDE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&#13;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&#13;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&#13;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&#13;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8D1747">
                <w:t>AY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014963" w:rsidP="001A5CA9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D1747">
                      <w:t>Alana Yee</w:t>
                    </w:r>
                  </w:sdtContent>
                </w:sdt>
              </w:p>
              <w:p w:rsidR="001A5CA9" w:rsidRDefault="00014963" w:rsidP="001A5CA9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374FD">
                      <w:t>alanayee15@gmail.com</w:t>
                    </w:r>
                    <w:r w:rsidR="00A374FD">
                      <w:br/>
                      <w:t>alanayee.github.io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D16"/>
    <w:multiLevelType w:val="hybridMultilevel"/>
    <w:tmpl w:val="2A4E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34E3"/>
    <w:multiLevelType w:val="hybridMultilevel"/>
    <w:tmpl w:val="94E0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380A10"/>
    <w:multiLevelType w:val="hybridMultilevel"/>
    <w:tmpl w:val="0D6A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2FA5"/>
    <w:multiLevelType w:val="hybridMultilevel"/>
    <w:tmpl w:val="9FA85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C797F"/>
    <w:multiLevelType w:val="hybridMultilevel"/>
    <w:tmpl w:val="7BC25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34713D"/>
    <w:multiLevelType w:val="hybridMultilevel"/>
    <w:tmpl w:val="064E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47"/>
    <w:rsid w:val="00014963"/>
    <w:rsid w:val="00091382"/>
    <w:rsid w:val="000B0619"/>
    <w:rsid w:val="000B61CA"/>
    <w:rsid w:val="000F7610"/>
    <w:rsid w:val="00114ED7"/>
    <w:rsid w:val="00140B0E"/>
    <w:rsid w:val="001A5CA9"/>
    <w:rsid w:val="001B2AC1"/>
    <w:rsid w:val="001B403A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23479"/>
    <w:rsid w:val="00543DB7"/>
    <w:rsid w:val="005729B0"/>
    <w:rsid w:val="005B1EDC"/>
    <w:rsid w:val="00641630"/>
    <w:rsid w:val="00676A77"/>
    <w:rsid w:val="00683E6F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D2696"/>
    <w:rsid w:val="00811117"/>
    <w:rsid w:val="00841146"/>
    <w:rsid w:val="0088504C"/>
    <w:rsid w:val="0089382B"/>
    <w:rsid w:val="008A1907"/>
    <w:rsid w:val="008C6BCA"/>
    <w:rsid w:val="008C7B50"/>
    <w:rsid w:val="008D1747"/>
    <w:rsid w:val="009B3C40"/>
    <w:rsid w:val="00A134A1"/>
    <w:rsid w:val="00A374FD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7700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90C12"/>
  <w15:chartTrackingRefBased/>
  <w15:docId w15:val="{EA1D0044-ACF9-E04F-BAA6-65C77FE1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D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anayee/Library/Containers/com.microsoft.Word/Data/Library/Application%20Support/Microsoft/Office/16.0/DTS/Search/%7b8C322A51-2A11-EE49-842F-3C72FD8F574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6E8F6FD26C1E4387A27853602FF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2278-618C-C042-AB36-949ED988419D}"/>
      </w:docPartPr>
      <w:docPartBody>
        <w:p w:rsidR="00000000" w:rsidRDefault="008F6012">
          <w:pPr>
            <w:pStyle w:val="F06E8F6FD26C1E4387A27853602FFEF0"/>
          </w:pPr>
          <w:r w:rsidRPr="00333CD3">
            <w:t>YN</w:t>
          </w:r>
        </w:p>
      </w:docPartBody>
    </w:docPart>
    <w:docPart>
      <w:docPartPr>
        <w:name w:val="280BC78B8036E04586337FE86FA4C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EAC9D-0727-1A44-B37A-892347F77E70}"/>
      </w:docPartPr>
      <w:docPartBody>
        <w:p w:rsidR="00000000" w:rsidRDefault="008F6012">
          <w:pPr>
            <w:pStyle w:val="280BC78B8036E04586337FE86FA4C50D"/>
          </w:pPr>
          <w:r>
            <w:t>Objective</w:t>
          </w:r>
        </w:p>
      </w:docPartBody>
    </w:docPart>
    <w:docPart>
      <w:docPartPr>
        <w:name w:val="8B64D1D69EE0784F9F4768577C448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4E07A-D438-3241-9AF0-A9BAC451EDF1}"/>
      </w:docPartPr>
      <w:docPartBody>
        <w:p w:rsidR="00000000" w:rsidRDefault="008F6012">
          <w:pPr>
            <w:pStyle w:val="8B64D1D69EE0784F9F4768577C448E52"/>
          </w:pPr>
          <w:r w:rsidRPr="00333CD3">
            <w:t>Skills</w:t>
          </w:r>
        </w:p>
      </w:docPartBody>
    </w:docPart>
    <w:docPart>
      <w:docPartPr>
        <w:name w:val="677A2525080DCE45B75CE37A4F5EF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E8E34-E14D-9943-951D-8CBD0E50BD04}"/>
      </w:docPartPr>
      <w:docPartBody>
        <w:p w:rsidR="00000000" w:rsidRDefault="008F6012">
          <w:pPr>
            <w:pStyle w:val="677A2525080DCE45B75CE37A4F5EF641"/>
          </w:pPr>
          <w:r>
            <w:t>Your Name</w:t>
          </w:r>
        </w:p>
      </w:docPartBody>
    </w:docPart>
    <w:docPart>
      <w:docPartPr>
        <w:name w:val="57AD04D726FA1642A8E23C619EC80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3D732-F50F-5249-8BD8-EB0AF50A65BA}"/>
      </w:docPartPr>
      <w:docPartBody>
        <w:p w:rsidR="00000000" w:rsidRDefault="008F6012">
          <w:pPr>
            <w:pStyle w:val="57AD04D726FA1642A8E23C619EC80FEB"/>
          </w:pPr>
          <w:r w:rsidRPr="00333CD3">
            <w:t>Link to other online properties: Portfolio/Website/Blog</w:t>
          </w:r>
        </w:p>
      </w:docPartBody>
    </w:docPart>
    <w:docPart>
      <w:docPartPr>
        <w:name w:val="F5A5772F9A0C5240938327F3E1230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7E36-79A3-3040-B742-42358B3390A8}"/>
      </w:docPartPr>
      <w:docPartBody>
        <w:p w:rsidR="00000000" w:rsidRDefault="008F6012">
          <w:pPr>
            <w:pStyle w:val="F5A5772F9A0C5240938327F3E12308DD"/>
          </w:pPr>
          <w:r w:rsidRPr="00333CD3">
            <w:t>School</w:t>
          </w:r>
        </w:p>
      </w:docPartBody>
    </w:docPart>
    <w:docPart>
      <w:docPartPr>
        <w:name w:val="09A7B0A0D0C3B54FA86EC9AD86282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7BE9-0021-6448-A773-AA44C5C9F34A}"/>
      </w:docPartPr>
      <w:docPartBody>
        <w:p w:rsidR="00000000" w:rsidRDefault="008F6012">
          <w:pPr>
            <w:pStyle w:val="09A7B0A0D0C3B54FA86EC9AD8628290C"/>
          </w:pPr>
          <w:r w:rsidRPr="00333CD3">
            <w:t>Volunteer Experience or Leadership</w:t>
          </w:r>
        </w:p>
      </w:docPartBody>
    </w:docPart>
    <w:docPart>
      <w:docPartPr>
        <w:name w:val="58029FA6D0B54645B4316FBD0B72F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BDF6F-0AEE-DD4E-A7D6-FAABE4F3131D}"/>
      </w:docPartPr>
      <w:docPartBody>
        <w:p w:rsidR="00000000" w:rsidRDefault="006F61E7" w:rsidP="006F61E7">
          <w:pPr>
            <w:pStyle w:val="58029FA6D0B54645B4316FBD0B72F6AE"/>
          </w:pPr>
          <w:r w:rsidRPr="00333CD3">
            <w:t>Date Earned</w:t>
          </w:r>
        </w:p>
      </w:docPartBody>
    </w:docPart>
    <w:docPart>
      <w:docPartPr>
        <w:name w:val="434206EC7D81304290AD0487DBE0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D4323-3E77-914E-BB4D-0FA6E386A065}"/>
      </w:docPartPr>
      <w:docPartBody>
        <w:p w:rsidR="00000000" w:rsidRDefault="006F61E7" w:rsidP="006F61E7">
          <w:pPr>
            <w:pStyle w:val="434206EC7D81304290AD0487DBE0036B"/>
          </w:pPr>
          <w:r w:rsidRPr="00333CD3">
            <w:t>On the Home tab of the ribbon, check out Styles to apply the formatting you need with just a click.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E7"/>
    <w:rsid w:val="006F61E7"/>
    <w:rsid w:val="008F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E8F6FD26C1E4387A27853602FFEF0">
    <w:name w:val="F06E8F6FD26C1E4387A27853602FFEF0"/>
  </w:style>
  <w:style w:type="paragraph" w:customStyle="1" w:styleId="280BC78B8036E04586337FE86FA4C50D">
    <w:name w:val="280BC78B8036E04586337FE86FA4C50D"/>
  </w:style>
  <w:style w:type="paragraph" w:customStyle="1" w:styleId="AF66DC76B4DF0A45A93C3276F85F3AC5">
    <w:name w:val="AF66DC76B4DF0A45A93C3276F85F3AC5"/>
  </w:style>
  <w:style w:type="paragraph" w:customStyle="1" w:styleId="8B64D1D69EE0784F9F4768577C448E52">
    <w:name w:val="8B64D1D69EE0784F9F4768577C448E52"/>
  </w:style>
  <w:style w:type="paragraph" w:customStyle="1" w:styleId="74F077D7B2E22641B95C9FF30D5AC198">
    <w:name w:val="74F077D7B2E22641B95C9FF30D5AC198"/>
  </w:style>
  <w:style w:type="paragraph" w:customStyle="1" w:styleId="677A2525080DCE45B75CE37A4F5EF641">
    <w:name w:val="677A2525080DCE45B75CE37A4F5EF641"/>
  </w:style>
  <w:style w:type="paragraph" w:customStyle="1" w:styleId="BB3B15BB3EB356469F08400F880D3635">
    <w:name w:val="BB3B15BB3EB356469F08400F880D3635"/>
  </w:style>
  <w:style w:type="paragraph" w:customStyle="1" w:styleId="57AD04D726FA1642A8E23C619EC80FEB">
    <w:name w:val="57AD04D726FA1642A8E23C619EC80FEB"/>
  </w:style>
  <w:style w:type="paragraph" w:customStyle="1" w:styleId="9341472BC42DFA4BB4A40EAE314715C9">
    <w:name w:val="9341472BC42DFA4BB4A40EAE314715C9"/>
  </w:style>
  <w:style w:type="paragraph" w:customStyle="1" w:styleId="B38332B8E6BE1C439B1EAE224B65C581">
    <w:name w:val="B38332B8E6BE1C439B1EAE224B65C581"/>
  </w:style>
  <w:style w:type="paragraph" w:customStyle="1" w:styleId="527ED133E2FC6548B611BFFEE0E8A2D1">
    <w:name w:val="527ED133E2FC6548B611BFFEE0E8A2D1"/>
  </w:style>
  <w:style w:type="paragraph" w:customStyle="1" w:styleId="ED0D969F04F3D94183C73F9BEB90C37B">
    <w:name w:val="ED0D969F04F3D94183C73F9BEB90C37B"/>
  </w:style>
  <w:style w:type="paragraph" w:customStyle="1" w:styleId="EF2A46AC3F512B4DA04C816C5EEA8142">
    <w:name w:val="EF2A46AC3F512B4DA04C816C5EEA8142"/>
  </w:style>
  <w:style w:type="paragraph" w:customStyle="1" w:styleId="20714F94F08FF947A1C3BF411659CF7D">
    <w:name w:val="20714F94F08FF947A1C3BF411659CF7D"/>
  </w:style>
  <w:style w:type="paragraph" w:customStyle="1" w:styleId="C0609BDFA482314DA71CC75BDF7B8B7A">
    <w:name w:val="C0609BDFA482314DA71CC75BDF7B8B7A"/>
  </w:style>
  <w:style w:type="paragraph" w:customStyle="1" w:styleId="11DED2597E77D440A1E427E244B7316D">
    <w:name w:val="11DED2597E77D440A1E427E244B7316D"/>
  </w:style>
  <w:style w:type="paragraph" w:customStyle="1" w:styleId="5BD1EC7ABFD059488A5B67101373928C">
    <w:name w:val="5BD1EC7ABFD059488A5B67101373928C"/>
  </w:style>
  <w:style w:type="paragraph" w:customStyle="1" w:styleId="ECC66D4DA14A7A41B4AEF4C45DC8B75A">
    <w:name w:val="ECC66D4DA14A7A41B4AEF4C45DC8B75A"/>
  </w:style>
  <w:style w:type="paragraph" w:customStyle="1" w:styleId="74A6DE57E770E94989F3F62561BB1291">
    <w:name w:val="74A6DE57E770E94989F3F62561BB1291"/>
  </w:style>
  <w:style w:type="paragraph" w:customStyle="1" w:styleId="7746838BD5030245A88F2CE2AE919BF8">
    <w:name w:val="7746838BD5030245A88F2CE2AE919BF8"/>
  </w:style>
  <w:style w:type="paragraph" w:customStyle="1" w:styleId="2ED5D654EDF0B44F9259FF8A3C36AD06">
    <w:name w:val="2ED5D654EDF0B44F9259FF8A3C36AD06"/>
  </w:style>
  <w:style w:type="paragraph" w:customStyle="1" w:styleId="F81EB5643C593848BD173E0623AADA6E">
    <w:name w:val="F81EB5643C593848BD173E0623AADA6E"/>
  </w:style>
  <w:style w:type="paragraph" w:customStyle="1" w:styleId="1EBBA5ABEDFC1D47822FD978156BD20E">
    <w:name w:val="1EBBA5ABEDFC1D47822FD978156BD20E"/>
  </w:style>
  <w:style w:type="paragraph" w:customStyle="1" w:styleId="8BE36AC3B58B3049B64523A029CFBDF3">
    <w:name w:val="8BE36AC3B58B3049B64523A029CFBDF3"/>
  </w:style>
  <w:style w:type="paragraph" w:customStyle="1" w:styleId="F5A5772F9A0C5240938327F3E12308DD">
    <w:name w:val="F5A5772F9A0C5240938327F3E12308DD"/>
  </w:style>
  <w:style w:type="paragraph" w:customStyle="1" w:styleId="747D1AEDE182F540AF28D7D6B3C47B54">
    <w:name w:val="747D1AEDE182F540AF28D7D6B3C47B54"/>
  </w:style>
  <w:style w:type="paragraph" w:customStyle="1" w:styleId="09A7B0A0D0C3B54FA86EC9AD8628290C">
    <w:name w:val="09A7B0A0D0C3B54FA86EC9AD8628290C"/>
  </w:style>
  <w:style w:type="paragraph" w:customStyle="1" w:styleId="3EF35B953E712041AC302AF3DF13438F">
    <w:name w:val="3EF35B953E712041AC302AF3DF13438F"/>
  </w:style>
  <w:style w:type="paragraph" w:customStyle="1" w:styleId="58029FA6D0B54645B4316FBD0B72F6AE">
    <w:name w:val="58029FA6D0B54645B4316FBD0B72F6AE"/>
    <w:rsid w:val="006F61E7"/>
  </w:style>
  <w:style w:type="paragraph" w:customStyle="1" w:styleId="13469B2B0C5FA742ADA477CFF9FC7B27">
    <w:name w:val="13469B2B0C5FA742ADA477CFF9FC7B27"/>
    <w:rsid w:val="006F61E7"/>
  </w:style>
  <w:style w:type="paragraph" w:customStyle="1" w:styleId="434206EC7D81304290AD0487DBE0036B">
    <w:name w:val="434206EC7D81304290AD0487DBE0036B"/>
    <w:rsid w:val="006F61E7"/>
  </w:style>
  <w:style w:type="paragraph" w:customStyle="1" w:styleId="D3EBF8B838D87A48B0004249FC1E5DDE">
    <w:name w:val="D3EBF8B838D87A48B0004249FC1E5DDE"/>
    <w:rsid w:val="006F61E7"/>
  </w:style>
  <w:style w:type="paragraph" w:customStyle="1" w:styleId="B07956325B0560489A3C4BDBC5BD7516">
    <w:name w:val="B07956325B0560489A3C4BDBC5BD7516"/>
    <w:rsid w:val="006F61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Yee</dc:creator>
  <cp:keywords/>
  <dc:description>alanayee15@gmail.com
alanayee.github.io</dc:description>
  <cp:lastModifiedBy>Alana Yee</cp:lastModifiedBy>
  <cp:revision>1</cp:revision>
  <dcterms:created xsi:type="dcterms:W3CDTF">2020-05-21T16:51:00Z</dcterms:created>
  <dcterms:modified xsi:type="dcterms:W3CDTF">2020-05-22T03:11:00Z</dcterms:modified>
</cp:coreProperties>
</file>